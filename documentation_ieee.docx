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19678" w14:textId="77777777" w:rsidR="003410C8" w:rsidRDefault="007376B7">
      <w:pPr>
        <w:pStyle w:val="ARTICLETITLE"/>
        <w:spacing w:after="120"/>
        <w:rPr>
          <w:color w:val="000000"/>
        </w:rPr>
      </w:pPr>
      <w:r>
        <w:rPr>
          <w:color w:val="000000"/>
        </w:rPr>
        <w:t>Multiple Instances Learning - EMDD</w:t>
      </w:r>
    </w:p>
    <w:p w14:paraId="2DF663EB" w14:textId="6F281631" w:rsidR="003410C8" w:rsidRDefault="0085335F">
      <w:pPr>
        <w:pStyle w:val="AUTHOR"/>
        <w:spacing w:before="80" w:after="360"/>
        <w:rPr>
          <w:color w:val="000000"/>
          <w:sz w:val="24"/>
        </w:rPr>
      </w:pPr>
      <w:r>
        <w:rPr>
          <w:color w:val="000000"/>
        </w:rPr>
        <w:t xml:space="preserve">Tejas Khairnar, </w:t>
      </w:r>
      <w:proofErr w:type="spellStart"/>
      <w:r>
        <w:rPr>
          <w:color w:val="000000"/>
        </w:rPr>
        <w:t>Vivin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Paliaith</w:t>
      </w:r>
      <w:proofErr w:type="spellEnd"/>
      <w:r w:rsidR="00A82422">
        <w:rPr>
          <w:color w:val="000000"/>
        </w:rPr>
        <w:t xml:space="preserve"> {</w:t>
      </w:r>
      <w:proofErr w:type="spellStart"/>
      <w:r w:rsidR="00A82422">
        <w:rPr>
          <w:color w:val="000000"/>
        </w:rPr>
        <w:t>tkhairna</w:t>
      </w:r>
      <w:proofErr w:type="spellEnd"/>
      <w:r w:rsidR="00A82422">
        <w:rPr>
          <w:color w:val="000000"/>
        </w:rPr>
        <w:t xml:space="preserve">, </w:t>
      </w:r>
      <w:proofErr w:type="spellStart"/>
      <w:r w:rsidR="005B50E6">
        <w:rPr>
          <w:color w:val="000000"/>
        </w:rPr>
        <w:t>vivin</w:t>
      </w:r>
      <w:proofErr w:type="spellEnd"/>
      <w:r w:rsidR="00A82422">
        <w:rPr>
          <w:color w:val="000000"/>
        </w:rPr>
        <w:t>}</w:t>
      </w:r>
      <w:r w:rsidR="005B50E6">
        <w:rPr>
          <w:color w:val="000000"/>
        </w:rPr>
        <w:t>@asu.edu</w:t>
      </w:r>
    </w:p>
    <w:p w14:paraId="6063FE8B" w14:textId="767B4BEE" w:rsidR="003410C8" w:rsidRDefault="003410C8">
      <w:pPr>
        <w:pStyle w:val="ABSTRACT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CE334F">
        <w:rPr>
          <w:color w:val="000000"/>
        </w:rPr>
        <w:t xml:space="preserve">In this midterm report for CSE </w:t>
      </w:r>
      <w:r w:rsidR="00654067">
        <w:rPr>
          <w:color w:val="000000"/>
        </w:rPr>
        <w:t xml:space="preserve">569 Fundamentals of Statistical Learning we are trying to perform Image </w:t>
      </w:r>
      <w:proofErr w:type="spellStart"/>
      <w:r w:rsidR="00654067">
        <w:rPr>
          <w:color w:val="000000"/>
        </w:rPr>
        <w:t>cateogarization</w:t>
      </w:r>
      <w:proofErr w:type="spellEnd"/>
      <w:r w:rsidR="00654067">
        <w:rPr>
          <w:color w:val="000000"/>
        </w:rPr>
        <w:t xml:space="preserve"> using Estimation Maximiz</w:t>
      </w:r>
      <w:r w:rsidR="001275E4">
        <w:rPr>
          <w:color w:val="000000"/>
        </w:rPr>
        <w:t xml:space="preserve">ation Diverse </w:t>
      </w:r>
      <w:proofErr w:type="spellStart"/>
      <w:r w:rsidR="001275E4">
        <w:rPr>
          <w:color w:val="000000"/>
        </w:rPr>
        <w:t>Denstiy</w:t>
      </w:r>
      <w:proofErr w:type="spellEnd"/>
      <w:r w:rsidR="001275E4">
        <w:rPr>
          <w:color w:val="000000"/>
        </w:rPr>
        <w:t xml:space="preserve"> Algorithm(EMDD).</w:t>
      </w:r>
      <w:r w:rsidR="00436F09">
        <w:rPr>
          <w:color w:val="000000"/>
        </w:rPr>
        <w:t xml:space="preserve"> Multiple-Instances Learning (MIL</w:t>
      </w:r>
      <w:r w:rsidR="00A31935">
        <w:rPr>
          <w:color w:val="000000"/>
        </w:rPr>
        <w:t>) is a generalization of the supervised learning classification problem.</w:t>
      </w:r>
      <w:r w:rsidR="001275E4">
        <w:rPr>
          <w:color w:val="000000"/>
        </w:rPr>
        <w:t xml:space="preserve"> Using EMDD algorithm </w:t>
      </w:r>
      <w:r w:rsidR="00550316">
        <w:rPr>
          <w:color w:val="000000"/>
        </w:rPr>
        <w:t>we classify the instances in the given data set</w:t>
      </w:r>
      <w:r w:rsidR="001B491D">
        <w:rPr>
          <w:color w:val="000000"/>
        </w:rPr>
        <w:t xml:space="preserve"> as positive instances </w:t>
      </w:r>
      <w:r w:rsidR="00C263D0">
        <w:rPr>
          <w:color w:val="000000"/>
        </w:rPr>
        <w:t>or</w:t>
      </w:r>
      <w:r w:rsidR="001B491D">
        <w:rPr>
          <w:color w:val="000000"/>
        </w:rPr>
        <w:t xml:space="preserve"> a negative instance.</w:t>
      </w:r>
      <w:r w:rsidR="00C263D0">
        <w:rPr>
          <w:color w:val="000000"/>
        </w:rPr>
        <w:t xml:space="preserve"> </w:t>
      </w:r>
      <w:r w:rsidR="007220EC">
        <w:rPr>
          <w:color w:val="000000"/>
        </w:rPr>
        <w:t>[Our algorithm calculates the probability of the instance to be a positive or negative instance].</w:t>
      </w:r>
    </w:p>
    <w:p w14:paraId="772901F8" w14:textId="396E8FCB"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C50A05">
        <w:rPr>
          <w:color w:val="000000"/>
        </w:rPr>
        <w:t xml:space="preserve">Multiple-Instances, </w:t>
      </w:r>
      <w:r w:rsidR="009D38D2">
        <w:rPr>
          <w:color w:val="000000"/>
        </w:rPr>
        <w:t xml:space="preserve">Diverse Density, </w:t>
      </w:r>
      <w:r w:rsidR="00674253">
        <w:rPr>
          <w:color w:val="000000"/>
        </w:rPr>
        <w:t>Estimation Maximization.</w:t>
      </w:r>
      <w:r>
        <w:rPr>
          <w:color w:val="000000"/>
        </w:rPr>
        <w:t xml:space="preserve"> </w:t>
      </w:r>
    </w:p>
    <w:p w14:paraId="7B3D8160" w14:textId="77777777" w:rsidR="003410C8" w:rsidRDefault="003410C8" w:rsidP="00F964F4">
      <w:pPr>
        <w:pStyle w:val="CCCLINE"/>
        <w:framePr w:w="4631" w:wrap="notBeside" w:hAnchor="page" w:x="3551"/>
        <w:rPr>
          <w:color w:val="000000"/>
          <w:spacing w:val="0"/>
        </w:rPr>
      </w:pPr>
      <w:r>
        <w:rPr>
          <w:color w:val="000000"/>
          <w:spacing w:val="0"/>
        </w:rPr>
        <w:t>xxxx-xxxx/0x/$xx.00 © 200x IEEE</w:t>
      </w:r>
      <w:r w:rsidR="00F964F4">
        <w:rPr>
          <w:color w:val="000000"/>
          <w:spacing w:val="0"/>
        </w:rPr>
        <w:t xml:space="preserve">        Published by the IEEE Computer Society</w:t>
      </w:r>
    </w:p>
    <w:p w14:paraId="01992A81" w14:textId="77777777" w:rsidR="003410C8" w:rsidRDefault="003410C8">
      <w:pPr>
        <w:pStyle w:val="AUTHORAFFILIATION"/>
        <w:framePr w:vSpace="0" w:wrap="around"/>
        <w:spacing w:before="120" w:after="60"/>
        <w:jc w:val="center"/>
        <w:rPr>
          <w:i w:val="0"/>
          <w:color w:val="000000"/>
        </w:rPr>
      </w:pPr>
      <w:r>
        <w:rPr>
          <w:rFonts w:ascii="Times New Roman" w:hAnsi="Times New Roman"/>
          <w:i w:val="0"/>
          <w:color w:val="000000"/>
          <w:sz w:val="14"/>
        </w:rPr>
        <w:t>————————————————</w:t>
      </w:r>
    </w:p>
    <w:p w14:paraId="6C003642" w14:textId="77777777" w:rsidR="003410C8" w:rsidRDefault="003410C8">
      <w:pPr>
        <w:pStyle w:val="AUTHORAFFILIATION"/>
        <w:framePr w:vSpace="0" w:wrap="around"/>
        <w:numPr>
          <w:ilvl w:val="0"/>
          <w:numId w:val="1"/>
        </w:numPr>
        <w:jc w:val="left"/>
        <w:rPr>
          <w:i w:val="0"/>
          <w:color w:val="000000"/>
        </w:rPr>
      </w:pPr>
      <w:r>
        <w:rPr>
          <w:color w:val="000000"/>
        </w:rPr>
        <w:t>F.A. Author is with the National Institute of Standards and Technology, Boulder, CO 80305. E-mail: author@ boulder.nist.gov.</w:t>
      </w:r>
    </w:p>
    <w:p w14:paraId="5F2E5FF0" w14:textId="77777777" w:rsidR="003410C8" w:rsidRDefault="003410C8">
      <w:pPr>
        <w:pStyle w:val="AUTHORAFFILIATION"/>
        <w:framePr w:vSpace="0" w:wrap="around"/>
        <w:numPr>
          <w:ilvl w:val="0"/>
          <w:numId w:val="1"/>
        </w:numPr>
        <w:jc w:val="left"/>
        <w:rPr>
          <w:i w:val="0"/>
          <w:color w:val="000000"/>
        </w:rPr>
      </w:pPr>
      <w:r>
        <w:rPr>
          <w:color w:val="000000"/>
        </w:rPr>
        <w:t>S.B. Author Jr. is with the Department of Physics, Colorado State University, Fort Collins, CO 80523. E-mail: author@colostate.edu.</w:t>
      </w:r>
    </w:p>
    <w:p w14:paraId="11235707" w14:textId="77777777" w:rsidR="003410C8" w:rsidRPr="00887762" w:rsidRDefault="003410C8">
      <w:pPr>
        <w:pStyle w:val="AUTHORAFFILIATION"/>
        <w:framePr w:vSpace="0" w:wrap="around"/>
        <w:numPr>
          <w:ilvl w:val="0"/>
          <w:numId w:val="1"/>
        </w:numPr>
        <w:jc w:val="left"/>
        <w:rPr>
          <w:i w:val="0"/>
          <w:color w:val="000000"/>
        </w:rPr>
      </w:pPr>
      <w:r>
        <w:rPr>
          <w:color w:val="000000"/>
        </w:rPr>
        <w:t xml:space="preserve">T.C. Author is with the Electrical Engineering Department, University of Colorado, Boulder, CO 80309. On leave from the National Research Institute for Metals, Tsukuba, Japan E-mail: </w:t>
      </w:r>
      <w:hyperlink r:id="rId8" w:history="1">
        <w:r w:rsidR="00887762" w:rsidRPr="00927E8F">
          <w:rPr>
            <w:rStyle w:val="Hyperlink"/>
            <w:rFonts w:ascii="Palatino" w:hAnsi="Palatino" w:cs="Times New Roman"/>
          </w:rPr>
          <w:t>author@nrim.go.jp</w:t>
        </w:r>
      </w:hyperlink>
      <w:r>
        <w:rPr>
          <w:color w:val="000000"/>
        </w:rPr>
        <w:t>.</w:t>
      </w:r>
    </w:p>
    <w:p w14:paraId="13CE5D0B" w14:textId="77777777" w:rsidR="00887762" w:rsidRDefault="00887762" w:rsidP="00887762">
      <w:pPr>
        <w:pStyle w:val="AUTHORAFFILIATION"/>
        <w:framePr w:vSpace="0" w:wrap="around"/>
        <w:ind w:left="160"/>
        <w:jc w:val="left"/>
        <w:rPr>
          <w:color w:val="000000"/>
        </w:rPr>
      </w:pPr>
    </w:p>
    <w:p w14:paraId="6ED43CFE" w14:textId="77777777" w:rsidR="00887762" w:rsidRPr="00F964F4" w:rsidRDefault="00887762" w:rsidP="00887762">
      <w:pPr>
        <w:pStyle w:val="AUTHORAFFILIATION"/>
        <w:framePr w:vSpace="0" w:wrap="around"/>
        <w:ind w:left="160"/>
        <w:jc w:val="left"/>
        <w:rPr>
          <w:b/>
          <w:i w:val="0"/>
        </w:rPr>
      </w:pPr>
      <w:r w:rsidRPr="00F964F4">
        <w:rPr>
          <w:b/>
        </w:rPr>
        <w:t>***Please provide a complete mailing address for each author, as this is the address the 10 complimentary reprints of your paper will be sent</w:t>
      </w:r>
    </w:p>
    <w:p w14:paraId="5F34DFD9" w14:textId="77777777" w:rsidR="003410C8" w:rsidRDefault="003410C8">
      <w:pPr>
        <w:pStyle w:val="AUTHORAFFILIATION"/>
        <w:framePr w:vSpace="0" w:wrap="around"/>
        <w:numPr>
          <w:ilvl w:val="12"/>
          <w:numId w:val="0"/>
        </w:numPr>
        <w:ind w:left="320" w:hanging="160"/>
        <w:jc w:val="left"/>
        <w:rPr>
          <w:i w:val="0"/>
          <w:color w:val="000000"/>
        </w:rPr>
      </w:pPr>
    </w:p>
    <w:p w14:paraId="0A7C602D" w14:textId="77777777" w:rsidR="003410C8" w:rsidRDefault="003410C8">
      <w:pPr>
        <w:pStyle w:val="FOOTNOTE"/>
        <w:framePr w:vSpace="0" w:wrap="around" w:xAlign="left"/>
        <w:spacing w:before="80" w:after="80"/>
        <w:ind w:firstLine="0"/>
        <w:jc w:val="left"/>
        <w:rPr>
          <w:color w:val="000000"/>
        </w:rPr>
      </w:pPr>
      <w:r>
        <w:rPr>
          <w:i/>
          <w:color w:val="000000"/>
        </w:rPr>
        <w:t>Please note that all acknowledgments should be placed at the end of the paper, before the bibliography</w:t>
      </w:r>
      <w:r w:rsidR="00887762">
        <w:rPr>
          <w:i/>
          <w:color w:val="000000"/>
        </w:rPr>
        <w:t xml:space="preserve"> </w:t>
      </w:r>
      <w:r w:rsidR="00887762" w:rsidRPr="00F964F4">
        <w:rPr>
          <w:i/>
        </w:rPr>
        <w:t>(</w:t>
      </w:r>
      <w:r w:rsidR="00887762" w:rsidRPr="00F964F4">
        <w:rPr>
          <w:b/>
          <w:i/>
        </w:rPr>
        <w:t>note that corresponding authorship is not noted in affiliation box, but in acknowledgment section</w:t>
      </w:r>
      <w:r w:rsidR="00887762" w:rsidRPr="00F964F4">
        <w:rPr>
          <w:i/>
        </w:rPr>
        <w:t>)</w:t>
      </w:r>
      <w:r>
        <w:rPr>
          <w:i/>
          <w:color w:val="000000"/>
        </w:rPr>
        <w:t>.</w:t>
      </w:r>
    </w:p>
    <w:p w14:paraId="608257BE" w14:textId="77777777"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14:paraId="036CF31D" w14:textId="77777777" w:rsidR="003410C8" w:rsidRDefault="003410C8">
      <w:pPr>
        <w:pStyle w:val="Heading1"/>
        <w:spacing w:before="200"/>
        <w:rPr>
          <w:color w:val="000000"/>
        </w:rPr>
        <w:sectPr w:rsidR="003410C8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14:paraId="05B73FE8" w14:textId="75D134C5" w:rsidR="003410C8" w:rsidRPr="00DE2722" w:rsidRDefault="00B427D7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</w:rPr>
        <w:t>M</w:t>
      </w:r>
    </w:p>
    <w:p w14:paraId="5A375DA3" w14:textId="63819E0D" w:rsidR="003410C8" w:rsidRDefault="00B427D7" w:rsidP="00B427D7">
      <w:pPr>
        <w:pStyle w:val="PARAGRAPHnoinden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ultiple</w:t>
      </w:r>
      <w:proofErr w:type="spellEnd"/>
      <w:r>
        <w:rPr>
          <w:color w:val="000000"/>
        </w:rPr>
        <w:t xml:space="preserve"> Instances Learning (MIL) is proposed as a variation </w:t>
      </w:r>
      <w:r w:rsidR="00252223">
        <w:rPr>
          <w:color w:val="000000"/>
        </w:rPr>
        <w:t xml:space="preserve">of supervised learning for problems with incomplete knowledge about </w:t>
      </w:r>
      <w:proofErr w:type="spellStart"/>
      <w:r w:rsidR="00252223">
        <w:rPr>
          <w:color w:val="000000"/>
        </w:rPr>
        <w:t>lables</w:t>
      </w:r>
      <w:proofErr w:type="spellEnd"/>
      <w:r w:rsidR="00252223">
        <w:rPr>
          <w:color w:val="000000"/>
        </w:rPr>
        <w:t xml:space="preserve"> of </w:t>
      </w:r>
      <w:proofErr w:type="spellStart"/>
      <w:r w:rsidR="00252223">
        <w:rPr>
          <w:color w:val="000000"/>
        </w:rPr>
        <w:t>traning</w:t>
      </w:r>
      <w:proofErr w:type="spellEnd"/>
      <w:r w:rsidR="00252223">
        <w:rPr>
          <w:color w:val="000000"/>
        </w:rPr>
        <w:t xml:space="preserve"> examples. In supervised learning, every </w:t>
      </w:r>
      <w:proofErr w:type="spellStart"/>
      <w:r w:rsidR="00252223">
        <w:rPr>
          <w:color w:val="000000"/>
        </w:rPr>
        <w:t>traning</w:t>
      </w:r>
      <w:proofErr w:type="spellEnd"/>
      <w:r w:rsidR="00252223">
        <w:rPr>
          <w:color w:val="000000"/>
        </w:rPr>
        <w:t xml:space="preserve"> instance is assigned with a discrete or real-valued label. In comparison, in MIL the labels are only assigned to bags of instances. In the binary case, a bag is labelled positive if at least one instance in that bag is positive, and the bag is labelled negative if all the instance in it are </w:t>
      </w:r>
      <w:proofErr w:type="spellStart"/>
      <w:r w:rsidR="00252223">
        <w:rPr>
          <w:color w:val="000000"/>
        </w:rPr>
        <w:t>neagitve</w:t>
      </w:r>
      <w:proofErr w:type="spellEnd"/>
      <w:r w:rsidR="00252223">
        <w:rPr>
          <w:color w:val="000000"/>
        </w:rPr>
        <w:t xml:space="preserve">. There are no </w:t>
      </w:r>
      <w:proofErr w:type="spellStart"/>
      <w:r w:rsidR="00252223">
        <w:rPr>
          <w:color w:val="000000"/>
        </w:rPr>
        <w:t>lables</w:t>
      </w:r>
      <w:proofErr w:type="spellEnd"/>
      <w:r w:rsidR="00252223">
        <w:rPr>
          <w:color w:val="000000"/>
        </w:rPr>
        <w:t xml:space="preserve"> on the individual instances. The goal of MIL is to classify unseen bags or instances based on the labelled bags as the training data.</w:t>
      </w:r>
      <w:r w:rsidR="00E605FB">
        <w:rPr>
          <w:color w:val="000000"/>
        </w:rPr>
        <w:t xml:space="preserve"> For this specific project we focus on EMDD algorithm to perform the </w:t>
      </w:r>
      <w:proofErr w:type="spellStart"/>
      <w:r w:rsidR="00E605FB">
        <w:rPr>
          <w:color w:val="000000"/>
        </w:rPr>
        <w:t>traning</w:t>
      </w:r>
      <w:proofErr w:type="spellEnd"/>
      <w:r w:rsidR="00E605FB">
        <w:rPr>
          <w:color w:val="000000"/>
        </w:rPr>
        <w:t xml:space="preserve"> and categorization. </w:t>
      </w:r>
      <w:r w:rsidR="00BA78CE">
        <w:rPr>
          <w:color w:val="000000"/>
        </w:rPr>
        <w:t>However, we also compare this implementation of ours with various other implementations of MIL algorithms.</w:t>
      </w:r>
    </w:p>
    <w:p w14:paraId="19102C28" w14:textId="54E26552" w:rsidR="003410C8" w:rsidRDefault="003410C8">
      <w:pPr>
        <w:pStyle w:val="Heading1"/>
        <w:rPr>
          <w:color w:val="000000"/>
        </w:rPr>
      </w:pPr>
      <w:r>
        <w:rPr>
          <w:color w:val="000000"/>
        </w:rPr>
        <w:t>2</w:t>
      </w:r>
      <w:r w:rsidR="00F37F5F">
        <w:rPr>
          <w:color w:val="000000"/>
        </w:rPr>
        <w:tab/>
      </w:r>
      <w:r w:rsidR="00F00CFF">
        <w:rPr>
          <w:color w:val="000000"/>
        </w:rPr>
        <w:t>Understandin</w:t>
      </w:r>
      <w:r w:rsidR="00C316FE">
        <w:rPr>
          <w:color w:val="000000"/>
        </w:rPr>
        <w:t>g</w:t>
      </w:r>
    </w:p>
    <w:p w14:paraId="1C7AAA43" w14:textId="76F77FD0" w:rsidR="003410C8" w:rsidRDefault="003410C8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2.1 </w:t>
      </w:r>
      <w:r w:rsidR="00381690">
        <w:rPr>
          <w:color w:val="000000"/>
        </w:rPr>
        <w:t>Diverse Density algorithm</w:t>
      </w:r>
    </w:p>
    <w:p w14:paraId="239DED27" w14:textId="798212BF" w:rsidR="00DE7761" w:rsidRPr="00DE7761" w:rsidRDefault="008724D1" w:rsidP="00DE7761">
      <w:pPr>
        <w:pStyle w:val="PARAGRAPHnoindent"/>
        <w:rPr>
          <w:color w:val="000000"/>
        </w:rPr>
      </w:pPr>
      <w:r>
        <w:rPr>
          <w:color w:val="000000"/>
        </w:rPr>
        <w:t xml:space="preserve">The main idea of DD approach is to find a concept point in the </w:t>
      </w:r>
      <w:proofErr w:type="spellStart"/>
      <w:r>
        <w:rPr>
          <w:color w:val="000000"/>
        </w:rPr>
        <w:t>deature</w:t>
      </w:r>
      <w:proofErr w:type="spellEnd"/>
      <w:r>
        <w:rPr>
          <w:color w:val="000000"/>
        </w:rPr>
        <w:t xml:space="preserve"> space that are close to at-least one instance from every positive bag and meanwhile far away from ins</w:t>
      </w:r>
      <w:r w:rsidR="001624DC">
        <w:rPr>
          <w:color w:val="000000"/>
        </w:rPr>
        <w:t>t</w:t>
      </w:r>
      <w:r>
        <w:rPr>
          <w:color w:val="000000"/>
        </w:rPr>
        <w:t>ances</w:t>
      </w:r>
      <w:r w:rsidR="001624DC">
        <w:rPr>
          <w:color w:val="000000"/>
        </w:rPr>
        <w:t xml:space="preserve"> in negative bags</w:t>
      </w:r>
      <w:r w:rsidR="00CA1E3E">
        <w:rPr>
          <w:color w:val="000000"/>
        </w:rPr>
        <w:t xml:space="preserve"> </w:t>
      </w:r>
      <w:r w:rsidR="00014424">
        <w:rPr>
          <w:color w:val="000000"/>
        </w:rPr>
        <w:t>[1]</w:t>
      </w:r>
      <w:r w:rsidR="001624DC">
        <w:rPr>
          <w:color w:val="000000"/>
        </w:rPr>
        <w:t>.</w:t>
      </w:r>
      <w:r w:rsidR="00940AE3">
        <w:rPr>
          <w:color w:val="000000"/>
        </w:rPr>
        <w:t xml:space="preserve"> The optimal concept point is defined as the one with maximum density, which is a measure of how many different positive bags have instances near the point, and how far the negative instances are from that point.</w:t>
      </w:r>
    </w:p>
    <w:p w14:paraId="185BF7EA" w14:textId="2A3826E0" w:rsidR="003410C8" w:rsidRDefault="003410C8">
      <w:pPr>
        <w:pStyle w:val="Heading2"/>
        <w:ind w:left="0" w:firstLine="0"/>
        <w:rPr>
          <w:color w:val="000000"/>
        </w:rPr>
      </w:pPr>
      <w:r>
        <w:rPr>
          <w:color w:val="000000"/>
        </w:rPr>
        <w:lastRenderedPageBreak/>
        <w:t>2</w:t>
      </w:r>
      <w:r w:rsidR="008A3ED3">
        <w:rPr>
          <w:color w:val="000000"/>
        </w:rPr>
        <w:t>.2 Estimation Maximization</w:t>
      </w:r>
    </w:p>
    <w:p w14:paraId="62551BE1" w14:textId="1D7BC4A9" w:rsidR="003410C8" w:rsidRDefault="00CA449C" w:rsidP="00CA449C">
      <w:pPr>
        <w:pStyle w:val="PARAGRAPH"/>
        <w:ind w:firstLine="0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Esitmation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Maximixation</w:t>
      </w:r>
      <w:proofErr w:type="spellEnd"/>
      <w:r>
        <w:rPr>
          <w:color w:val="000000"/>
        </w:rPr>
        <w:t xml:space="preserve"> </w:t>
      </w:r>
      <w:r w:rsidR="001E026A">
        <w:rPr>
          <w:color w:val="000000"/>
        </w:rPr>
        <w:t>algorithm is an effective iterative procedure to compute the Maximum Likelihood (ML) estimate in the pre</w:t>
      </w:r>
      <w:r w:rsidR="00B72A63">
        <w:rPr>
          <w:color w:val="000000"/>
        </w:rPr>
        <w:t>sence of missing or hidden data</w:t>
      </w:r>
      <w:r w:rsidR="009C28EB">
        <w:rPr>
          <w:color w:val="000000"/>
        </w:rPr>
        <w:t xml:space="preserve"> [2]</w:t>
      </w:r>
      <w:r w:rsidR="00B72A63">
        <w:rPr>
          <w:color w:val="000000"/>
        </w:rPr>
        <w:t>.</w:t>
      </w:r>
      <w:r w:rsidR="001E026A">
        <w:rPr>
          <w:color w:val="000000"/>
        </w:rPr>
        <w:t xml:space="preserve"> </w:t>
      </w:r>
      <w:r w:rsidR="009C28EB">
        <w:rPr>
          <w:color w:val="000000"/>
        </w:rPr>
        <w:t xml:space="preserve">In ML estimation, we wish </w:t>
      </w:r>
      <w:r w:rsidR="00B72A63">
        <w:rPr>
          <w:color w:val="000000"/>
        </w:rPr>
        <w:t>to estimate the model parameter(s) for which the observed data are the most likely.</w:t>
      </w:r>
    </w:p>
    <w:p w14:paraId="2F32D25B" w14:textId="3B93F9FC" w:rsidR="000B3446" w:rsidRDefault="000B3446" w:rsidP="00CA449C">
      <w:pPr>
        <w:pStyle w:val="PARAGRAPH"/>
        <w:ind w:firstLine="0"/>
        <w:rPr>
          <w:color w:val="000000"/>
        </w:rPr>
      </w:pPr>
      <w:r>
        <w:rPr>
          <w:color w:val="000000"/>
        </w:rPr>
        <w:t xml:space="preserve">Each iteration of the EM algorithm consists of two processes: The E-step, and the M-step. In the expectation, or E-step, the missing data are estimated </w:t>
      </w:r>
      <w:r w:rsidR="00EB0A25">
        <w:rPr>
          <w:color w:val="000000"/>
        </w:rPr>
        <w:t xml:space="preserve">given the observed data and current estimate of the model parameters. This is achieved using the conditional expectation, explaining the choice of terminology. </w:t>
      </w:r>
      <w:r w:rsidR="00263DA0">
        <w:rPr>
          <w:color w:val="000000"/>
        </w:rPr>
        <w:t xml:space="preserve">In the M-step, the likelihood </w:t>
      </w:r>
      <w:r w:rsidR="004D13E9">
        <w:rPr>
          <w:color w:val="000000"/>
        </w:rPr>
        <w:t>function is maximized under the assumption that the missing data are known.</w:t>
      </w:r>
      <w:r w:rsidR="006B67E2">
        <w:rPr>
          <w:color w:val="000000"/>
        </w:rPr>
        <w:t xml:space="preserve"> The estimate of the missing data from the E-step are used in</w:t>
      </w:r>
      <w:r w:rsidR="009F3454">
        <w:rPr>
          <w:color w:val="000000"/>
        </w:rPr>
        <w:t xml:space="preserve"> </w:t>
      </w:r>
      <w:r w:rsidR="006B67E2">
        <w:rPr>
          <w:color w:val="000000"/>
        </w:rPr>
        <w:t>lieu of the actual missing data.</w:t>
      </w:r>
    </w:p>
    <w:p w14:paraId="281DE4D0" w14:textId="462D0BDA" w:rsidR="000D0403" w:rsidRDefault="000D0403" w:rsidP="00CA449C">
      <w:pPr>
        <w:pStyle w:val="PARAGRAPH"/>
        <w:ind w:firstLine="0"/>
        <w:rPr>
          <w:color w:val="000000"/>
        </w:rPr>
      </w:pPr>
      <w:r>
        <w:rPr>
          <w:color w:val="000000"/>
        </w:rPr>
        <w:t>Convergence is assured since the algorithm is guaranteed to increase the likelihood at each iteration</w:t>
      </w:r>
      <w:r w:rsidR="00FE4084">
        <w:rPr>
          <w:color w:val="000000"/>
        </w:rPr>
        <w:t>.</w:t>
      </w:r>
    </w:p>
    <w:p w14:paraId="761B7388" w14:textId="11AC2C3D" w:rsidR="003410C8" w:rsidRDefault="000022A2">
      <w:pPr>
        <w:pStyle w:val="Heading2"/>
        <w:rPr>
          <w:color w:val="000000"/>
        </w:rPr>
      </w:pPr>
      <w:r>
        <w:rPr>
          <w:color w:val="000000"/>
        </w:rPr>
        <w:t>2.3</w:t>
      </w:r>
      <w:r>
        <w:rPr>
          <w:color w:val="000000"/>
        </w:rPr>
        <w:tab/>
        <w:t>EMDD</w:t>
      </w:r>
    </w:p>
    <w:p w14:paraId="143A0A5C" w14:textId="2D2AA4C3" w:rsidR="000022A2" w:rsidRPr="000022A2" w:rsidRDefault="00BF1673" w:rsidP="000022A2">
      <w:pPr>
        <w:pStyle w:val="PARAGRAPHnoindent"/>
      </w:pPr>
      <w:r>
        <w:t xml:space="preserve">EM-DD </w:t>
      </w:r>
      <w:r w:rsidR="00A661DE">
        <w:t>[3]</w:t>
      </w:r>
      <w:r w:rsidR="00CE243D">
        <w:t xml:space="preserve"> </w:t>
      </w:r>
      <w:r>
        <w:t xml:space="preserve">starts with an initial guess of the concept point </w:t>
      </w:r>
      <w:proofErr w:type="spellStart"/>
      <w:r>
        <w:t>t</w:t>
      </w:r>
      <w:proofErr w:type="spellEnd"/>
      <w:r>
        <w:t xml:space="preserve"> (which can be obtained using ori</w:t>
      </w:r>
      <w:r w:rsidR="00A661DE">
        <w:t>ginal DD algorithm), and then repeatedly performs the following two steps: E-step, the current hypothesis of concept t I used to pick the most likely instances from each bag given a generative mod</w:t>
      </w:r>
      <w:r w:rsidR="000927A1">
        <w:t xml:space="preserve">el; in M-step, a new concept t’ is estimated by maximizing a transformed DD defined on the instances selected in the E-step using the gradient search. Then, the old concept t is replaced by the new concept t’ and the two steps are repeated until the algorithm converges. </w:t>
      </w:r>
      <w:r w:rsidR="007B1FC0">
        <w:t xml:space="preserve">This EM-DD algorithm which we have implemented, </w:t>
      </w:r>
      <w:proofErr w:type="spellStart"/>
      <w:r w:rsidR="007B1FC0">
        <w:t>implementes</w:t>
      </w:r>
      <w:proofErr w:type="spellEnd"/>
      <w:r w:rsidR="007B1FC0">
        <w:t xml:space="preserve"> a “hard” version of EM, since only one instance per bag is used for estimating the </w:t>
      </w:r>
      <w:proofErr w:type="spellStart"/>
      <w:r w:rsidR="007B1FC0">
        <w:t>hypothsis</w:t>
      </w:r>
      <w:proofErr w:type="spellEnd"/>
      <w:r w:rsidR="007B1FC0">
        <w:t xml:space="preserve">. It can be also regarded as a special case of the K-means clustering </w:t>
      </w:r>
      <w:proofErr w:type="gramStart"/>
      <w:r w:rsidR="007B1FC0">
        <w:t>algorithm</w:t>
      </w:r>
      <w:r w:rsidR="00602FD1">
        <w:t>[</w:t>
      </w:r>
      <w:proofErr w:type="gramEnd"/>
      <w:r w:rsidR="00602FD1">
        <w:t>4]</w:t>
      </w:r>
      <w:r w:rsidR="007B1FC0">
        <w:t>, where only on cluster is considered.</w:t>
      </w:r>
    </w:p>
    <w:p w14:paraId="39FE7525" w14:textId="3458B027" w:rsidR="003410C8" w:rsidRDefault="003410C8">
      <w:pPr>
        <w:pStyle w:val="Heading1"/>
        <w:rPr>
          <w:rStyle w:val="Url"/>
          <w:rFonts w:ascii="Helvetica" w:hAnsi="Helvetica"/>
          <w:color w:val="000000"/>
        </w:rPr>
      </w:pPr>
      <w:r>
        <w:rPr>
          <w:rStyle w:val="Figurereferenceto"/>
          <w:color w:val="000000"/>
        </w:rPr>
        <w:t>3</w:t>
      </w:r>
      <w:r>
        <w:rPr>
          <w:rStyle w:val="Figurereferenceto"/>
          <w:color w:val="000000"/>
        </w:rPr>
        <w:tab/>
      </w:r>
      <w:r w:rsidR="002D6728">
        <w:rPr>
          <w:rStyle w:val="Figurereferenceto"/>
          <w:color w:val="000000"/>
        </w:rPr>
        <w:t>Progress</w:t>
      </w:r>
    </w:p>
    <w:p w14:paraId="42A2E657" w14:textId="77777777" w:rsidR="003F14F3" w:rsidRDefault="0014637A">
      <w:pPr>
        <w:pStyle w:val="PARAGRAPHnoindent"/>
        <w:rPr>
          <w:color w:val="000000"/>
        </w:rPr>
      </w:pPr>
      <w:r>
        <w:rPr>
          <w:color w:val="000000"/>
        </w:rPr>
        <w:t>Until midterm, we have successfully implemented the EMDD algorithm in python programming language.</w:t>
      </w:r>
      <w:r w:rsidR="00B84D9F">
        <w:rPr>
          <w:color w:val="000000"/>
        </w:rPr>
        <w:t xml:space="preserve"> In order to perform the Math behind the algorithm we are using the </w:t>
      </w:r>
      <w:proofErr w:type="spellStart"/>
      <w:r w:rsidR="00B84D9F">
        <w:rPr>
          <w:color w:val="000000"/>
        </w:rPr>
        <w:t>SciPy</w:t>
      </w:r>
      <w:proofErr w:type="spellEnd"/>
      <w:r w:rsidR="00B84D9F">
        <w:rPr>
          <w:color w:val="000000"/>
        </w:rPr>
        <w:t xml:space="preserve"> library [5]</w:t>
      </w:r>
      <w:r w:rsidR="00616081">
        <w:rPr>
          <w:color w:val="000000"/>
        </w:rPr>
        <w:t>.</w:t>
      </w:r>
      <w:r w:rsidR="00D775B8">
        <w:rPr>
          <w:color w:val="000000"/>
        </w:rPr>
        <w:t xml:space="preserve"> According to the goals allocated for this project, </w:t>
      </w:r>
      <w:r w:rsidR="00603630">
        <w:rPr>
          <w:color w:val="000000"/>
        </w:rPr>
        <w:t xml:space="preserve">we have tested our implementation </w:t>
      </w:r>
      <w:r w:rsidR="00603630">
        <w:rPr>
          <w:color w:val="000000"/>
        </w:rPr>
        <w:lastRenderedPageBreak/>
        <w:t>against the Synthetic data set</w:t>
      </w:r>
      <w:r w:rsidR="00F9358A">
        <w:rPr>
          <w:color w:val="000000"/>
        </w:rPr>
        <w:t xml:space="preserve"> </w:t>
      </w:r>
      <w:r w:rsidR="00B641CB">
        <w:rPr>
          <w:color w:val="000000"/>
        </w:rPr>
        <w:t>[6].</w:t>
      </w:r>
      <w:r w:rsidR="00EE62CB">
        <w:rPr>
          <w:color w:val="000000"/>
        </w:rPr>
        <w:t xml:space="preserve"> In order to perform the comparison of results obtained by our </w:t>
      </w:r>
      <w:proofErr w:type="spellStart"/>
      <w:r w:rsidR="00EE62CB">
        <w:rPr>
          <w:color w:val="000000"/>
        </w:rPr>
        <w:t>implmenetation</w:t>
      </w:r>
      <w:proofErr w:type="spellEnd"/>
      <w:r w:rsidR="00EE62CB">
        <w:rPr>
          <w:color w:val="000000"/>
        </w:rPr>
        <w:t xml:space="preserve"> and the </w:t>
      </w:r>
      <w:proofErr w:type="spellStart"/>
      <w:r w:rsidR="00EE62CB">
        <w:rPr>
          <w:color w:val="000000"/>
        </w:rPr>
        <w:t>Matlab</w:t>
      </w:r>
      <w:proofErr w:type="spellEnd"/>
      <w:r w:rsidR="00EE62CB">
        <w:rPr>
          <w:color w:val="000000"/>
        </w:rPr>
        <w:t xml:space="preserve"> implementation of MIL algorithms [7], we performed the </w:t>
      </w:r>
      <w:proofErr w:type="spellStart"/>
      <w:r w:rsidR="00EE62CB">
        <w:rPr>
          <w:color w:val="000000"/>
        </w:rPr>
        <w:t>Matlab</w:t>
      </w:r>
      <w:proofErr w:type="spellEnd"/>
      <w:r w:rsidR="00EE62CB">
        <w:rPr>
          <w:color w:val="000000"/>
        </w:rPr>
        <w:t xml:space="preserve"> setup and ran the </w:t>
      </w:r>
      <w:proofErr w:type="spellStart"/>
      <w:r w:rsidR="00EE62CB">
        <w:rPr>
          <w:color w:val="000000"/>
        </w:rPr>
        <w:t>Matalb</w:t>
      </w:r>
      <w:proofErr w:type="spellEnd"/>
      <w:r w:rsidR="00EE62CB">
        <w:rPr>
          <w:color w:val="000000"/>
        </w:rPr>
        <w:t xml:space="preserve"> setup for algorithms like </w:t>
      </w:r>
    </w:p>
    <w:p w14:paraId="1C1BA299" w14:textId="77777777" w:rsidR="003F14F3" w:rsidRDefault="003F14F3" w:rsidP="003F14F3">
      <w:pPr>
        <w:pStyle w:val="PARAGRAPHnoindent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Iterated-</w:t>
      </w:r>
      <w:proofErr w:type="spellStart"/>
      <w:r>
        <w:rPr>
          <w:color w:val="000000"/>
        </w:rPr>
        <w:t>discrim</w:t>
      </w:r>
      <w:proofErr w:type="spellEnd"/>
      <w:r w:rsidR="00FA038C">
        <w:rPr>
          <w:color w:val="000000"/>
        </w:rPr>
        <w:t xml:space="preserve"> </w:t>
      </w:r>
      <w:r>
        <w:rPr>
          <w:color w:val="000000"/>
        </w:rPr>
        <w:t>APR</w:t>
      </w:r>
    </w:p>
    <w:p w14:paraId="1B9C6D4C" w14:textId="77777777" w:rsidR="003F14F3" w:rsidRDefault="003F14F3" w:rsidP="003F14F3">
      <w:pPr>
        <w:pStyle w:val="PARAGRAPHnoindent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Diverse Density</w:t>
      </w:r>
    </w:p>
    <w:p w14:paraId="34B310C8" w14:textId="77777777" w:rsidR="003F14F3" w:rsidRDefault="003F14F3" w:rsidP="003F14F3">
      <w:pPr>
        <w:pStyle w:val="PARAGRAPHnoindent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 xml:space="preserve">Two </w:t>
      </w:r>
      <w:proofErr w:type="spellStart"/>
      <w:r>
        <w:rPr>
          <w:color w:val="000000"/>
        </w:rPr>
        <w:t>SVm</w:t>
      </w:r>
      <w:proofErr w:type="spellEnd"/>
      <w:r>
        <w:rPr>
          <w:color w:val="000000"/>
        </w:rPr>
        <w:t xml:space="preserve"> variants for MIL</w:t>
      </w:r>
    </w:p>
    <w:p w14:paraId="5BE850A6" w14:textId="77777777" w:rsidR="003F14F3" w:rsidRDefault="003F14F3" w:rsidP="003F14F3">
      <w:pPr>
        <w:pStyle w:val="PARAGRAPHnoindent"/>
        <w:numPr>
          <w:ilvl w:val="0"/>
          <w:numId w:val="40"/>
        </w:numPr>
        <w:rPr>
          <w:color w:val="000000"/>
        </w:rPr>
      </w:pPr>
      <w:r>
        <w:rPr>
          <w:color w:val="000000"/>
        </w:rPr>
        <w:t>Citation-</w:t>
      </w:r>
      <w:proofErr w:type="spellStart"/>
      <w:r>
        <w:rPr>
          <w:color w:val="000000"/>
        </w:rPr>
        <w:t>kNN</w:t>
      </w:r>
      <w:proofErr w:type="spellEnd"/>
      <w:r>
        <w:rPr>
          <w:color w:val="000000"/>
        </w:rPr>
        <w:t xml:space="preserve"> for MIL</w:t>
      </w:r>
    </w:p>
    <w:p w14:paraId="71E0EDFF" w14:textId="547AB29E" w:rsidR="003410C8" w:rsidRDefault="0022002D" w:rsidP="003F14F3">
      <w:pPr>
        <w:pStyle w:val="PARAGRAPHnoindent"/>
        <w:rPr>
          <w:color w:val="000000"/>
        </w:rPr>
      </w:pPr>
      <w:r>
        <w:rPr>
          <w:color w:val="000000"/>
        </w:rPr>
        <w:t>Currently we have the results for these algor</w:t>
      </w:r>
      <w:r w:rsidR="00400A8F">
        <w:rPr>
          <w:color w:val="000000"/>
        </w:rPr>
        <w:t xml:space="preserve">ithms against the </w:t>
      </w:r>
      <w:proofErr w:type="spellStart"/>
      <w:r w:rsidR="00400A8F">
        <w:rPr>
          <w:color w:val="000000"/>
        </w:rPr>
        <w:t>Syntheic</w:t>
      </w:r>
      <w:proofErr w:type="spellEnd"/>
      <w:r w:rsidR="00400A8F">
        <w:rPr>
          <w:color w:val="000000"/>
        </w:rPr>
        <w:t xml:space="preserve"> dataset</w:t>
      </w:r>
      <w:r>
        <w:rPr>
          <w:color w:val="000000"/>
        </w:rPr>
        <w:t xml:space="preserve">. </w:t>
      </w:r>
      <w:r w:rsidR="00FA038C">
        <w:rPr>
          <w:color w:val="000000"/>
        </w:rPr>
        <w:t xml:space="preserve">We are now in </w:t>
      </w:r>
      <w:proofErr w:type="spellStart"/>
      <w:r w:rsidR="00FA038C">
        <w:rPr>
          <w:color w:val="000000"/>
        </w:rPr>
        <w:t>progess</w:t>
      </w:r>
      <w:proofErr w:type="spellEnd"/>
      <w:r w:rsidR="00FA038C">
        <w:rPr>
          <w:color w:val="000000"/>
        </w:rPr>
        <w:t xml:space="preserve"> of mo</w:t>
      </w:r>
      <w:r w:rsidR="00BB427F">
        <w:rPr>
          <w:color w:val="000000"/>
        </w:rPr>
        <w:t>ving t</w:t>
      </w:r>
      <w:r w:rsidR="0032367A">
        <w:rPr>
          <w:color w:val="000000"/>
        </w:rPr>
        <w:t>oward the public dataset list [7]</w:t>
      </w:r>
      <w:r w:rsidR="004F22B4">
        <w:rPr>
          <w:color w:val="000000"/>
        </w:rPr>
        <w:t xml:space="preserve"> [8] [9]</w:t>
      </w:r>
      <w:r w:rsidR="0032367A">
        <w:rPr>
          <w:color w:val="000000"/>
        </w:rPr>
        <w:t>.</w:t>
      </w:r>
    </w:p>
    <w:p w14:paraId="5D173C82" w14:textId="3DDD63B5" w:rsidR="003410C8" w:rsidRDefault="00F12585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  <w:t>Timeline</w:t>
      </w:r>
    </w:p>
    <w:p w14:paraId="10E5C0FF" w14:textId="5F7C65C9" w:rsidR="00B116D3" w:rsidRPr="008A2CEF" w:rsidRDefault="00153CE4" w:rsidP="008A2CEF">
      <w:pPr>
        <w:pStyle w:val="PARAGRAPHnoindent"/>
        <w:rPr>
          <w:color w:val="000000"/>
        </w:rPr>
      </w:pPr>
      <w:r>
        <w:rPr>
          <w:color w:val="000000"/>
        </w:rPr>
        <w:t>Below is the timeline for this project which</w:t>
      </w:r>
      <w:r w:rsidR="008203C6">
        <w:rPr>
          <w:color w:val="000000"/>
        </w:rPr>
        <w:t xml:space="preserve"> we chalked out:</w:t>
      </w:r>
    </w:p>
    <w:p w14:paraId="5929AAEF" w14:textId="65F5883E" w:rsidR="00B116D3" w:rsidRDefault="00B116D3" w:rsidP="00B116D3">
      <w:pPr>
        <w:pStyle w:val="PARAGRAPH"/>
      </w:pPr>
    </w:p>
    <w:p w14:paraId="2E8F8AC9" w14:textId="77777777" w:rsidR="00B116D3" w:rsidRDefault="00B116D3" w:rsidP="00B116D3">
      <w:pPr>
        <w:pStyle w:val="PARAGRAPH"/>
      </w:pPr>
    </w:p>
    <w:p w14:paraId="53CC1371" w14:textId="77777777" w:rsidR="00B116D3" w:rsidRDefault="00B116D3" w:rsidP="00B116D3">
      <w:pPr>
        <w:pStyle w:val="PARAGRAPH"/>
      </w:pPr>
    </w:p>
    <w:p w14:paraId="5712A865" w14:textId="77777777" w:rsidR="00B116D3" w:rsidRDefault="00B116D3" w:rsidP="00B116D3">
      <w:pPr>
        <w:pStyle w:val="PARAGRAPH"/>
      </w:pPr>
    </w:p>
    <w:p w14:paraId="01D31C70" w14:textId="77777777" w:rsidR="00B116D3" w:rsidRDefault="00B116D3" w:rsidP="00B116D3">
      <w:pPr>
        <w:pStyle w:val="PARAGRAPH"/>
      </w:pPr>
    </w:p>
    <w:p w14:paraId="1AF69DD3" w14:textId="77777777" w:rsidR="00B116D3" w:rsidRDefault="00B116D3" w:rsidP="00B116D3">
      <w:pPr>
        <w:pStyle w:val="PARAGRAPH"/>
      </w:pPr>
    </w:p>
    <w:p w14:paraId="021176C8" w14:textId="77777777" w:rsidR="00B116D3" w:rsidRDefault="00B116D3" w:rsidP="00B116D3">
      <w:pPr>
        <w:pStyle w:val="PARAGRAPH"/>
      </w:pPr>
    </w:p>
    <w:p w14:paraId="730699F0" w14:textId="77777777" w:rsidR="00B116D3" w:rsidRDefault="00B116D3" w:rsidP="00B116D3">
      <w:pPr>
        <w:pStyle w:val="PARAGRAPH"/>
      </w:pPr>
    </w:p>
    <w:p w14:paraId="5E971158" w14:textId="77777777" w:rsidR="00B116D3" w:rsidRDefault="00B116D3" w:rsidP="00B116D3">
      <w:pPr>
        <w:pStyle w:val="PARAGRAPH"/>
      </w:pPr>
    </w:p>
    <w:p w14:paraId="648141BF" w14:textId="5AD79A94" w:rsidR="00B116D3" w:rsidRDefault="00916294" w:rsidP="00B116D3">
      <w:pPr>
        <w:pStyle w:val="PARAGRAPH"/>
      </w:pPr>
      <w:bookmarkStart w:id="0" w:name="_GoBack"/>
      <w:r>
        <w:rPr>
          <w:noProof/>
        </w:rPr>
        <w:drawing>
          <wp:inline distT="0" distB="0" distL="0" distR="0" wp14:anchorId="1C520AC4" wp14:editId="05C4D228">
            <wp:extent cx="2440202" cy="1145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11-17 01.58.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47" cy="115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C421FD" w14:textId="77777777" w:rsidR="00B116D3" w:rsidRDefault="00B116D3" w:rsidP="00B116D3">
      <w:pPr>
        <w:pStyle w:val="PARAGRAPH"/>
      </w:pPr>
    </w:p>
    <w:p w14:paraId="741FEC03" w14:textId="6E6E029C" w:rsidR="00B116D3" w:rsidRDefault="00B116D3" w:rsidP="00B116D3">
      <w:pPr>
        <w:pStyle w:val="PARAGRAPH"/>
      </w:pPr>
    </w:p>
    <w:p w14:paraId="29CD9C9A" w14:textId="77777777" w:rsidR="00B116D3" w:rsidRPr="00B116D3" w:rsidRDefault="00B116D3" w:rsidP="00B116D3">
      <w:pPr>
        <w:pStyle w:val="PARAGRAPH"/>
        <w:ind w:firstLine="0"/>
      </w:pPr>
    </w:p>
    <w:p w14:paraId="44891FC3" w14:textId="5A6F26CE" w:rsidR="003410C8" w:rsidRDefault="00C961C7">
      <w:pPr>
        <w:pStyle w:val="Heading1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ab/>
      </w:r>
      <w:r w:rsidR="00AB1832">
        <w:rPr>
          <w:color w:val="000000"/>
        </w:rPr>
        <w:t>Results</w:t>
      </w:r>
    </w:p>
    <w:p w14:paraId="5E458D09" w14:textId="2B2A87A3" w:rsidR="003410C8" w:rsidRDefault="00682707" w:rsidP="00682707">
      <w:pPr>
        <w:pStyle w:val="PARAGRAPHnoindent"/>
        <w:rPr>
          <w:color w:val="000000"/>
          <w:spacing w:val="-4"/>
        </w:rPr>
      </w:pPr>
      <w:r>
        <w:rPr>
          <w:color w:val="000000"/>
        </w:rPr>
        <w:t xml:space="preserve">The workload amongst us was shared equally. </w:t>
      </w:r>
      <w:r w:rsidR="00F86CFD">
        <w:rPr>
          <w:color w:val="000000"/>
        </w:rPr>
        <w:t xml:space="preserve">We worked together on the implementation. </w:t>
      </w:r>
      <w:r w:rsidR="00D41A4D">
        <w:rPr>
          <w:color w:val="000000"/>
        </w:rPr>
        <w:t xml:space="preserve">The major part of coding was done by </w:t>
      </w:r>
      <w:proofErr w:type="spellStart"/>
      <w:r w:rsidR="00D41A4D">
        <w:rPr>
          <w:color w:val="000000"/>
        </w:rPr>
        <w:t>Vivin</w:t>
      </w:r>
      <w:proofErr w:type="spellEnd"/>
      <w:r w:rsidR="00D41A4D">
        <w:rPr>
          <w:color w:val="000000"/>
        </w:rPr>
        <w:t xml:space="preserve"> and I took care of the </w:t>
      </w:r>
      <w:proofErr w:type="spellStart"/>
      <w:r w:rsidR="00D41A4D">
        <w:rPr>
          <w:color w:val="000000"/>
        </w:rPr>
        <w:t>Matlab</w:t>
      </w:r>
      <w:proofErr w:type="spellEnd"/>
      <w:r w:rsidR="00D41A4D">
        <w:rPr>
          <w:color w:val="000000"/>
        </w:rPr>
        <w:t xml:space="preserve"> setup and result </w:t>
      </w:r>
      <w:proofErr w:type="spellStart"/>
      <w:r w:rsidR="00D41A4D">
        <w:rPr>
          <w:color w:val="000000"/>
        </w:rPr>
        <w:t>comparion</w:t>
      </w:r>
      <w:proofErr w:type="spellEnd"/>
      <w:r w:rsidR="00D41A4D">
        <w:rPr>
          <w:color w:val="000000"/>
        </w:rPr>
        <w:t xml:space="preserve"> part. </w:t>
      </w:r>
    </w:p>
    <w:p w14:paraId="2D4077B9" w14:textId="07E0AC80" w:rsidR="003410C8" w:rsidRDefault="003933C3">
      <w:pPr>
        <w:pStyle w:val="Heading1"/>
        <w:rPr>
          <w:color w:val="000000"/>
        </w:rPr>
      </w:pPr>
      <w:r>
        <w:rPr>
          <w:color w:val="000000"/>
        </w:rPr>
        <w:t>6</w:t>
      </w:r>
      <w:r w:rsidR="00302BEA">
        <w:rPr>
          <w:color w:val="000000"/>
        </w:rPr>
        <w:tab/>
        <w:t>Workload shared</w:t>
      </w:r>
    </w:p>
    <w:p w14:paraId="50807667" w14:textId="1A63DBAC" w:rsidR="003410C8" w:rsidRPr="009D6215" w:rsidRDefault="00B84A81" w:rsidP="009D6215">
      <w:pPr>
        <w:pStyle w:val="PARAGRAPHnoindent"/>
        <w:rPr>
          <w:color w:val="000000"/>
          <w:spacing w:val="-4"/>
        </w:rPr>
      </w:pPr>
      <w:r>
        <w:rPr>
          <w:color w:val="000000"/>
        </w:rPr>
        <w:t xml:space="preserve">The workload amongst us was shared equally. We worked together on the implementation. The major part of coding was done by </w:t>
      </w:r>
      <w:proofErr w:type="spellStart"/>
      <w:r>
        <w:rPr>
          <w:color w:val="000000"/>
        </w:rPr>
        <w:t>Vivin</w:t>
      </w:r>
      <w:proofErr w:type="spellEnd"/>
      <w:r>
        <w:rPr>
          <w:color w:val="000000"/>
        </w:rPr>
        <w:t xml:space="preserve"> and I took care of the </w:t>
      </w:r>
      <w:proofErr w:type="spellStart"/>
      <w:r>
        <w:rPr>
          <w:color w:val="000000"/>
        </w:rPr>
        <w:t>Matlab</w:t>
      </w:r>
      <w:proofErr w:type="spellEnd"/>
      <w:r>
        <w:rPr>
          <w:color w:val="000000"/>
        </w:rPr>
        <w:t xml:space="preserve"> setup and result </w:t>
      </w:r>
      <w:proofErr w:type="spellStart"/>
      <w:r>
        <w:rPr>
          <w:color w:val="000000"/>
        </w:rPr>
        <w:t>comparion</w:t>
      </w:r>
      <w:proofErr w:type="spellEnd"/>
      <w:r>
        <w:rPr>
          <w:color w:val="000000"/>
        </w:rPr>
        <w:t xml:space="preserve"> part. </w:t>
      </w:r>
    </w:p>
    <w:p w14:paraId="6B4B1F63" w14:textId="77777777" w:rsidR="003410C8" w:rsidRDefault="003410C8" w:rsidP="005348DB">
      <w:pPr>
        <w:pStyle w:val="Heading1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Conclusion</w:t>
      </w:r>
    </w:p>
    <w:p w14:paraId="3C000E3A" w14:textId="77777777" w:rsidR="003410C8" w:rsidRDefault="003410C8">
      <w:pPr>
        <w:pStyle w:val="Text"/>
        <w:ind w:firstLine="0"/>
        <w:rPr>
          <w:rFonts w:ascii="Palatino" w:hAnsi="Palatino"/>
          <w:color w:val="000000"/>
        </w:rPr>
      </w:pPr>
      <w:r>
        <w:rPr>
          <w:rFonts w:ascii="Palatino" w:hAnsi="Palatino"/>
          <w:color w:val="000000"/>
        </w:rPr>
        <w:t xml:space="preserve">Although a conclusion may review the main points of the paper, do not replicate the abstract as the conclusion. A conclusion might elaborate on the importance of the work or suggest applications and extensions. Authors are strongly encouraged not to </w:t>
      </w:r>
      <w:r w:rsidR="00AB633F">
        <w:rPr>
          <w:rFonts w:ascii="Palatino" w:hAnsi="Palatino"/>
          <w:color w:val="000000"/>
        </w:rPr>
        <w:t>reference</w:t>
      </w:r>
      <w:r>
        <w:rPr>
          <w:rFonts w:ascii="Palatino" w:hAnsi="Palatino"/>
          <w:color w:val="000000"/>
        </w:rPr>
        <w:t xml:space="preserve"> multiple figures or tables in the conclusion—these should be referenced in the body of the paper.</w:t>
      </w:r>
    </w:p>
    <w:p w14:paraId="692EAB3F" w14:textId="77777777"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Acknowledgment</w:t>
      </w:r>
    </w:p>
    <w:p w14:paraId="3E6C8A78" w14:textId="77777777" w:rsidR="003410C8" w:rsidRDefault="003410C8">
      <w:pPr>
        <w:pStyle w:val="PARAGRAPHnoindent"/>
        <w:rPr>
          <w:color w:val="000000"/>
        </w:rPr>
      </w:pPr>
      <w:r>
        <w:rPr>
          <w:color w:val="000000"/>
        </w:rPr>
        <w:t>The authors wish to thank A, B, C. This work was supported in part by a grant from XYZ.</w:t>
      </w:r>
    </w:p>
    <w:p w14:paraId="6508FDBA" w14:textId="77777777"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lastRenderedPageBreak/>
        <w:t>References</w:t>
      </w:r>
    </w:p>
    <w:p w14:paraId="24FAA422" w14:textId="77777777" w:rsidR="003410C8" w:rsidRDefault="003410C8">
      <w:pPr>
        <w:numPr>
          <w:ilvl w:val="0"/>
          <w:numId w:val="22"/>
        </w:numPr>
        <w:rPr>
          <w:color w:val="000000"/>
          <w:sz w:val="16"/>
          <w:szCs w:val="16"/>
        </w:rPr>
      </w:pPr>
      <w:r>
        <w:rPr>
          <w:color w:val="000000"/>
          <w:spacing w:val="-8"/>
          <w:sz w:val="16"/>
          <w:szCs w:val="16"/>
        </w:rPr>
        <w:t xml:space="preserve">J.S. Bridle, “Probabilistic Interpretation of Feedforward Classification Network Outputs, with Relationships to Statistical Pattern Recognition,” </w:t>
      </w:r>
      <w:r>
        <w:rPr>
          <w:i/>
          <w:iCs/>
          <w:color w:val="000000"/>
          <w:spacing w:val="-8"/>
          <w:sz w:val="16"/>
          <w:szCs w:val="16"/>
        </w:rPr>
        <w:t>Neurocomputing—Algorithms, Architectures and Applications,</w:t>
      </w:r>
      <w:r>
        <w:rPr>
          <w:color w:val="000000"/>
          <w:spacing w:val="-8"/>
          <w:sz w:val="16"/>
          <w:szCs w:val="16"/>
        </w:rPr>
        <w:t xml:space="preserve"> F. Fogelman-Soulie and J. Herault, eds., NATO ASI Series F68, Berlin: Springer-Verlag, pp. 227-236, 1989. (Book style with paper title and editor)</w:t>
      </w:r>
    </w:p>
    <w:p w14:paraId="3E7784D8" w14:textId="77777777" w:rsidR="003410C8" w:rsidRDefault="003410C8">
      <w:pPr>
        <w:numPr>
          <w:ilvl w:val="0"/>
          <w:numId w:val="22"/>
        </w:numP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W.-K. Chen, </w:t>
      </w:r>
      <w:r>
        <w:rPr>
          <w:i/>
          <w:iCs/>
          <w:color w:val="000000"/>
          <w:sz w:val="16"/>
          <w:szCs w:val="16"/>
        </w:rPr>
        <w:t>Linear Networks and Systems.</w:t>
      </w:r>
      <w:r>
        <w:rPr>
          <w:color w:val="000000"/>
          <w:sz w:val="16"/>
          <w:szCs w:val="16"/>
        </w:rPr>
        <w:t xml:space="preserve"> Belmont, Calif.: Wadsworth, pp. 123-135, 1993. (Book style)</w:t>
      </w:r>
    </w:p>
    <w:p w14:paraId="0A3019CE" w14:textId="77777777" w:rsidR="003410C8" w:rsidRDefault="003410C8">
      <w:pPr>
        <w:numPr>
          <w:ilvl w:val="0"/>
          <w:numId w:val="22"/>
        </w:numPr>
        <w:rPr>
          <w:color w:val="000000"/>
          <w:sz w:val="16"/>
        </w:rPr>
      </w:pPr>
      <w:r>
        <w:rPr>
          <w:color w:val="000000"/>
          <w:sz w:val="16"/>
        </w:rPr>
        <w:t xml:space="preserve">H. Poor, “A Hypertext History of Multiuser Dimensions,” </w:t>
      </w:r>
      <w:r>
        <w:rPr>
          <w:i/>
          <w:iCs/>
          <w:color w:val="000000"/>
          <w:sz w:val="16"/>
        </w:rPr>
        <w:t>MUD History,</w:t>
      </w:r>
      <w:r>
        <w:rPr>
          <w:color w:val="000000"/>
          <w:sz w:val="16"/>
        </w:rPr>
        <w:t xml:space="preserve"> http://www.ccs.neu.edu/home/pb/mud-history.html. 1986. (URL link *include year)</w:t>
      </w:r>
    </w:p>
    <w:p w14:paraId="725AA450" w14:textId="77777777" w:rsidR="003410C8" w:rsidRDefault="003410C8">
      <w:pPr>
        <w:numPr>
          <w:ilvl w:val="0"/>
          <w:numId w:val="22"/>
        </w:numPr>
        <w:rPr>
          <w:color w:val="000000"/>
          <w:sz w:val="16"/>
        </w:rPr>
      </w:pPr>
      <w:r>
        <w:rPr>
          <w:color w:val="000000"/>
          <w:sz w:val="16"/>
        </w:rPr>
        <w:t>K. Elissa, “An Overview of Decision Theory,"</w:t>
      </w:r>
      <w:r>
        <w:rPr>
          <w:i/>
          <w:iCs/>
          <w:color w:val="000000"/>
          <w:sz w:val="16"/>
        </w:rPr>
        <w:t xml:space="preserve"> </w:t>
      </w:r>
      <w:r>
        <w:rPr>
          <w:color w:val="000000"/>
          <w:sz w:val="16"/>
        </w:rPr>
        <w:t>unpublished. (Unpublished manuscript)</w:t>
      </w:r>
    </w:p>
    <w:p w14:paraId="1A5E7EE9" w14:textId="77777777" w:rsidR="003410C8" w:rsidRDefault="003410C8">
      <w:pPr>
        <w:numPr>
          <w:ilvl w:val="0"/>
          <w:numId w:val="22"/>
        </w:numPr>
        <w:rPr>
          <w:color w:val="000000"/>
          <w:sz w:val="16"/>
        </w:rPr>
      </w:pPr>
      <w:r>
        <w:rPr>
          <w:color w:val="000000"/>
          <w:sz w:val="16"/>
        </w:rPr>
        <w:t xml:space="preserve">R. Nicole, "The Last Word on Decision Theory," </w:t>
      </w:r>
      <w:r>
        <w:rPr>
          <w:i/>
          <w:iCs/>
          <w:color w:val="000000"/>
          <w:sz w:val="16"/>
        </w:rPr>
        <w:t xml:space="preserve">J. Computer Vision, </w:t>
      </w:r>
      <w:r>
        <w:rPr>
          <w:color w:val="000000"/>
          <w:sz w:val="16"/>
        </w:rPr>
        <w:t>submitted for publication. (Pending publication)</w:t>
      </w:r>
    </w:p>
    <w:p w14:paraId="36376F36" w14:textId="77777777" w:rsidR="003410C8" w:rsidRDefault="003410C8">
      <w:pPr>
        <w:numPr>
          <w:ilvl w:val="0"/>
          <w:numId w:val="22"/>
        </w:numPr>
        <w:rPr>
          <w:color w:val="000000"/>
          <w:sz w:val="16"/>
        </w:rPr>
      </w:pPr>
      <w:r>
        <w:rPr>
          <w:color w:val="000000"/>
          <w:sz w:val="16"/>
        </w:rPr>
        <w:t>C. J. Kaufman, Rocky Mountain Research Laboratories, Boulder, Colo., personal communication, 1992. (Personal communication)</w:t>
      </w:r>
    </w:p>
    <w:p w14:paraId="07B237CC" w14:textId="77777777" w:rsidR="003410C8" w:rsidRDefault="00FF5190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FF5190">
        <w:rPr>
          <w:rFonts w:cs="Tms Rmn"/>
          <w:color w:val="000000"/>
          <w:kern w:val="0"/>
          <w:sz w:val="16"/>
          <w:szCs w:val="16"/>
        </w:rPr>
        <w:t xml:space="preserve">D.S. Coming and O.G. </w:t>
      </w:r>
      <w:proofErr w:type="spellStart"/>
      <w:r w:rsidRPr="00FF5190">
        <w:rPr>
          <w:rFonts w:cs="Tms Rmn"/>
          <w:color w:val="000000"/>
          <w:kern w:val="0"/>
          <w:sz w:val="16"/>
          <w:szCs w:val="16"/>
        </w:rPr>
        <w:t>Staadt</w:t>
      </w:r>
      <w:proofErr w:type="spellEnd"/>
      <w:r w:rsidRPr="00FF5190">
        <w:rPr>
          <w:rFonts w:cs="Tms Rmn"/>
          <w:color w:val="000000"/>
          <w:kern w:val="0"/>
          <w:sz w:val="16"/>
          <w:szCs w:val="16"/>
        </w:rPr>
        <w:t xml:space="preserve">, "Velocity-Aligned Discrete Oriented Polytopes for Dynamic Collision Detection," </w:t>
      </w:r>
      <w:r w:rsidRPr="00FF5190">
        <w:rPr>
          <w:rFonts w:cs="Tms Rmn"/>
          <w:i/>
          <w:iCs/>
          <w:color w:val="000000"/>
          <w:kern w:val="0"/>
          <w:sz w:val="16"/>
          <w:szCs w:val="16"/>
        </w:rPr>
        <w:t>IEEE Trans. Visualization and Computer Graphics</w:t>
      </w:r>
      <w:r w:rsidRPr="00FF5190">
        <w:rPr>
          <w:rFonts w:cs="Tms Rmn"/>
          <w:color w:val="000000"/>
          <w:kern w:val="0"/>
          <w:sz w:val="16"/>
          <w:szCs w:val="16"/>
        </w:rPr>
        <w:t xml:space="preserve">, vol. 14,  no. 1,  pp. 1-12,  Jan/Feb  2008, </w:t>
      </w:r>
      <w:r w:rsidRPr="00E12B17">
        <w:rPr>
          <w:rFonts w:cs="Tms Rmn"/>
          <w:color w:val="000000"/>
          <w:kern w:val="0"/>
          <w:sz w:val="16"/>
          <w:szCs w:val="16"/>
        </w:rPr>
        <w:t>doi:10.1109/TVCG.2007.70405</w:t>
      </w:r>
      <w:r w:rsidR="00E12B17" w:rsidRPr="00E12B17">
        <w:rPr>
          <w:spacing w:val="-8"/>
          <w:sz w:val="16"/>
        </w:rPr>
        <w:t>.</w:t>
      </w:r>
      <w:r w:rsidR="003410C8">
        <w:rPr>
          <w:color w:val="000000"/>
          <w:spacing w:val="-8"/>
          <w:sz w:val="16"/>
        </w:rPr>
        <w:t xml:space="preserve"> (IEEE Transactions )</w:t>
      </w:r>
    </w:p>
    <w:p w14:paraId="5B134408" w14:textId="77777777" w:rsidR="003410C8" w:rsidRDefault="003410C8">
      <w:pPr>
        <w:numPr>
          <w:ilvl w:val="0"/>
          <w:numId w:val="22"/>
        </w:numP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S.P. </w:t>
      </w:r>
      <w:proofErr w:type="spellStart"/>
      <w:r>
        <w:rPr>
          <w:color w:val="000000"/>
          <w:sz w:val="16"/>
          <w:szCs w:val="16"/>
        </w:rPr>
        <w:t>Bingulac</w:t>
      </w:r>
      <w:proofErr w:type="spellEnd"/>
      <w:r>
        <w:rPr>
          <w:color w:val="000000"/>
          <w:sz w:val="16"/>
          <w:szCs w:val="16"/>
        </w:rPr>
        <w:t xml:space="preserve">, “On the Compatibility of Adaptive Controllers,” </w:t>
      </w:r>
      <w:r>
        <w:rPr>
          <w:i/>
          <w:iCs/>
          <w:color w:val="000000"/>
          <w:sz w:val="16"/>
          <w:szCs w:val="16"/>
        </w:rPr>
        <w:t>Proc. Fourth Ann. Allerton Conf. Circuits and Systems Theory</w:t>
      </w:r>
      <w:r>
        <w:rPr>
          <w:color w:val="000000"/>
          <w:sz w:val="16"/>
          <w:szCs w:val="16"/>
        </w:rPr>
        <w:t>, pp. 8-16, 1994. (Conference proceedings)</w:t>
      </w:r>
    </w:p>
    <w:p w14:paraId="0D25C638" w14:textId="77777777" w:rsidR="003410C8" w:rsidRDefault="00FF5190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FF5190">
        <w:rPr>
          <w:color w:val="000000"/>
          <w:kern w:val="0"/>
          <w:sz w:val="16"/>
          <w:szCs w:val="16"/>
        </w:rPr>
        <w:t xml:space="preserve">H. </w:t>
      </w:r>
      <w:proofErr w:type="spellStart"/>
      <w:r w:rsidRPr="00FF5190">
        <w:rPr>
          <w:color w:val="000000"/>
          <w:kern w:val="0"/>
          <w:sz w:val="16"/>
          <w:szCs w:val="16"/>
        </w:rPr>
        <w:t>Goto</w:t>
      </w:r>
      <w:proofErr w:type="spellEnd"/>
      <w:r w:rsidRPr="00FF5190">
        <w:rPr>
          <w:color w:val="000000"/>
          <w:kern w:val="0"/>
          <w:sz w:val="16"/>
          <w:szCs w:val="16"/>
        </w:rPr>
        <w:t xml:space="preserve">, Y. Hasegawa, and M. Tanaka, “Efficient Scheduling Focusing on the Duality of MPL Representation,” </w:t>
      </w:r>
      <w:r w:rsidRPr="00FF5190">
        <w:rPr>
          <w:i/>
          <w:iCs/>
          <w:color w:val="000000"/>
          <w:kern w:val="0"/>
          <w:sz w:val="16"/>
          <w:szCs w:val="16"/>
        </w:rPr>
        <w:t xml:space="preserve">Proc. IEEE </w:t>
      </w:r>
      <w:proofErr w:type="spellStart"/>
      <w:r w:rsidRPr="00FF5190">
        <w:rPr>
          <w:i/>
          <w:iCs/>
          <w:color w:val="000000"/>
          <w:kern w:val="0"/>
          <w:sz w:val="16"/>
          <w:szCs w:val="16"/>
        </w:rPr>
        <w:t>Symp</w:t>
      </w:r>
      <w:proofErr w:type="spellEnd"/>
      <w:r w:rsidRPr="00FF5190">
        <w:rPr>
          <w:i/>
          <w:iCs/>
          <w:color w:val="000000"/>
          <w:kern w:val="0"/>
          <w:sz w:val="16"/>
          <w:szCs w:val="16"/>
        </w:rPr>
        <w:t>. Computational Intelligence in Scheduling</w:t>
      </w:r>
      <w:r w:rsidRPr="00FF5190">
        <w:rPr>
          <w:color w:val="000000"/>
          <w:kern w:val="0"/>
          <w:sz w:val="16"/>
          <w:szCs w:val="16"/>
        </w:rPr>
        <w:t xml:space="preserve"> </w:t>
      </w:r>
      <w:r w:rsidRPr="00FF5190">
        <w:rPr>
          <w:i/>
          <w:iCs/>
          <w:color w:val="000000"/>
          <w:kern w:val="0"/>
          <w:sz w:val="16"/>
          <w:szCs w:val="16"/>
        </w:rPr>
        <w:t>(SCIS ’07)</w:t>
      </w:r>
      <w:r w:rsidRPr="00FF5190">
        <w:rPr>
          <w:color w:val="000000"/>
          <w:kern w:val="0"/>
          <w:sz w:val="16"/>
          <w:szCs w:val="16"/>
        </w:rPr>
        <w:t xml:space="preserve">, pp. 57-64, Apr. 2007, </w:t>
      </w:r>
      <w:r w:rsidRPr="00E12B17">
        <w:rPr>
          <w:color w:val="000000"/>
          <w:kern w:val="0"/>
          <w:sz w:val="16"/>
          <w:szCs w:val="16"/>
        </w:rPr>
        <w:t>doi:10.1109/SCIS.2007.367670</w:t>
      </w:r>
      <w:r>
        <w:rPr>
          <w:rFonts w:ascii="Times New Roman" w:hAnsi="Times New Roman"/>
          <w:color w:val="000000"/>
          <w:kern w:val="0"/>
          <w:sz w:val="22"/>
          <w:szCs w:val="22"/>
        </w:rPr>
        <w:t>.</w:t>
      </w:r>
      <w:r w:rsidR="003410C8">
        <w:rPr>
          <w:color w:val="000000"/>
          <w:sz w:val="16"/>
          <w:szCs w:val="16"/>
        </w:rPr>
        <w:t xml:space="preserve"> (Conference proceedings)</w:t>
      </w:r>
    </w:p>
    <w:p w14:paraId="7D32079D" w14:textId="77777777" w:rsidR="003410C8" w:rsidRDefault="003410C8">
      <w:pPr>
        <w:numPr>
          <w:ilvl w:val="0"/>
          <w:numId w:val="22"/>
        </w:numPr>
        <w:rPr>
          <w:color w:val="000000"/>
          <w:sz w:val="16"/>
          <w:szCs w:val="16"/>
        </w:rPr>
      </w:pPr>
      <w:r>
        <w:rPr>
          <w:color w:val="000000"/>
          <w:spacing w:val="-2"/>
          <w:sz w:val="16"/>
        </w:rPr>
        <w:t>J. Williams, “Narrow-Band Analyzer,” PhD dissertation, Dept. of Electrical Eng., Harvard Univ., Cambridge, Mass., 1993. (Thesis or dissertation)</w:t>
      </w:r>
    </w:p>
    <w:p w14:paraId="035B17DC" w14:textId="77777777" w:rsidR="003410C8" w:rsidRDefault="003410C8">
      <w:pPr>
        <w:numPr>
          <w:ilvl w:val="0"/>
          <w:numId w:val="22"/>
        </w:numPr>
        <w:rPr>
          <w:color w:val="000000"/>
          <w:sz w:val="16"/>
        </w:rPr>
      </w:pPr>
      <w:r>
        <w:rPr>
          <w:color w:val="000000"/>
          <w:sz w:val="16"/>
        </w:rPr>
        <w:t xml:space="preserve">E.E. </w:t>
      </w:r>
      <w:proofErr w:type="spellStart"/>
      <w:r>
        <w:rPr>
          <w:color w:val="000000"/>
          <w:sz w:val="16"/>
        </w:rPr>
        <w:t>Reber</w:t>
      </w:r>
      <w:proofErr w:type="spellEnd"/>
      <w:r>
        <w:rPr>
          <w:color w:val="000000"/>
          <w:sz w:val="16"/>
        </w:rPr>
        <w:t xml:space="preserve">, R.L. </w:t>
      </w:r>
      <w:proofErr w:type="spellStart"/>
      <w:r>
        <w:rPr>
          <w:color w:val="000000"/>
          <w:sz w:val="16"/>
        </w:rPr>
        <w:t>Michell</w:t>
      </w:r>
      <w:proofErr w:type="spellEnd"/>
      <w:r>
        <w:rPr>
          <w:color w:val="000000"/>
          <w:sz w:val="16"/>
        </w:rPr>
        <w:t>, and C.J. Carter, “Oxygen Absorption in the Earth’s Atmosphere,” Technical Report TR-0200 (420-46)-3, Aerospace Corp., Los Angeles, Calif., Nov. 1988. (Technical report with report number)</w:t>
      </w:r>
    </w:p>
    <w:p w14:paraId="58AF1648" w14:textId="77777777" w:rsidR="003410C8" w:rsidRDefault="003410C8">
      <w:pPr>
        <w:pStyle w:val="References"/>
        <w:numPr>
          <w:ilvl w:val="0"/>
          <w:numId w:val="22"/>
        </w:numPr>
        <w:rPr>
          <w:rFonts w:ascii="Palatino" w:hAnsi="Palatino"/>
          <w:color w:val="000000"/>
        </w:rPr>
      </w:pPr>
      <w:r>
        <w:rPr>
          <w:rFonts w:ascii="Palatino" w:hAnsi="Palatino"/>
          <w:color w:val="000000"/>
        </w:rPr>
        <w:t xml:space="preserve">L. Hubert and P. </w:t>
      </w:r>
      <w:proofErr w:type="spellStart"/>
      <w:r>
        <w:rPr>
          <w:rFonts w:ascii="Palatino" w:hAnsi="Palatino"/>
          <w:color w:val="000000"/>
        </w:rPr>
        <w:t>Arabie</w:t>
      </w:r>
      <w:proofErr w:type="spellEnd"/>
      <w:r>
        <w:rPr>
          <w:rFonts w:ascii="Palatino" w:hAnsi="Palatino"/>
          <w:color w:val="000000"/>
        </w:rPr>
        <w:t xml:space="preserve">, “Comparing Partitions,” </w:t>
      </w:r>
      <w:r>
        <w:rPr>
          <w:rFonts w:ascii="Palatino" w:hAnsi="Palatino"/>
          <w:i/>
          <w:iCs/>
          <w:color w:val="000000"/>
        </w:rPr>
        <w:t>J. Classification,</w:t>
      </w:r>
      <w:r>
        <w:rPr>
          <w:rFonts w:ascii="Palatino" w:hAnsi="Palatino"/>
          <w:color w:val="000000"/>
        </w:rPr>
        <w:t xml:space="preserve"> vol. 2, no. 4, pp. 193-218, Apr. 1985. (Journal or magazine citation)</w:t>
      </w:r>
    </w:p>
    <w:p w14:paraId="4FF6AD4F" w14:textId="77777777" w:rsidR="003410C8" w:rsidRDefault="003410C8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</w:rPr>
      </w:pPr>
      <w:r>
        <w:rPr>
          <w:rFonts w:ascii="Palatino" w:hAnsi="Palatino"/>
          <w:color w:val="000000"/>
          <w:spacing w:val="-6"/>
        </w:rPr>
        <w:t xml:space="preserve">R.J. </w:t>
      </w:r>
      <w:proofErr w:type="spellStart"/>
      <w:r>
        <w:rPr>
          <w:rFonts w:ascii="Palatino" w:hAnsi="Palatino"/>
          <w:color w:val="000000"/>
          <w:spacing w:val="-6"/>
        </w:rPr>
        <w:t>Vidmar</w:t>
      </w:r>
      <w:proofErr w:type="spellEnd"/>
      <w:r>
        <w:rPr>
          <w:rFonts w:ascii="Palatino" w:hAnsi="Palatino"/>
          <w:color w:val="000000"/>
          <w:spacing w:val="-6"/>
        </w:rPr>
        <w:t xml:space="preserve">, “On the Use of Atmospheric Plasmas as Electromagnetic Reflectors,” </w:t>
      </w:r>
      <w:r>
        <w:rPr>
          <w:rFonts w:ascii="Palatino" w:hAnsi="Palatino"/>
          <w:i/>
          <w:iCs/>
          <w:color w:val="000000"/>
          <w:spacing w:val="-6"/>
        </w:rPr>
        <w:t>IEEE Trans. Plasma Science</w:t>
      </w:r>
      <w:r>
        <w:rPr>
          <w:rFonts w:ascii="Palatino" w:hAnsi="Palatino"/>
          <w:color w:val="000000"/>
          <w:spacing w:val="-6"/>
        </w:rPr>
        <w:t xml:space="preserve">, vol. 21, no. 3, pp. 876-880, available at http://www.halcyon.com/pub/journals/21ps03-vidmar, Aug. 1992. (URL for Transaction, journal, or </w:t>
      </w:r>
      <w:proofErr w:type="spellStart"/>
      <w:r>
        <w:rPr>
          <w:rFonts w:ascii="Palatino" w:hAnsi="Palatino"/>
          <w:color w:val="000000"/>
          <w:spacing w:val="-6"/>
        </w:rPr>
        <w:t>magzine</w:t>
      </w:r>
      <w:proofErr w:type="spellEnd"/>
      <w:r>
        <w:rPr>
          <w:rFonts w:ascii="Palatino" w:hAnsi="Palatino"/>
          <w:color w:val="000000"/>
          <w:spacing w:val="-6"/>
        </w:rPr>
        <w:t>)</w:t>
      </w:r>
    </w:p>
    <w:p w14:paraId="456391C8" w14:textId="77777777" w:rsidR="00FF5190" w:rsidRPr="00177B9E" w:rsidRDefault="00FF5190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</w:rPr>
      </w:pPr>
      <w:r>
        <w:rPr>
          <w:rFonts w:ascii="Palatino" w:hAnsi="Palatino" w:cs="Tms Rmn"/>
          <w:color w:val="000000"/>
        </w:rPr>
        <w:t>J.M.P. Marti</w:t>
      </w:r>
      <w:r w:rsidRPr="00FF5190">
        <w:rPr>
          <w:rFonts w:ascii="Palatino" w:hAnsi="Palatino" w:cs="Tms Rmn"/>
          <w:color w:val="000000"/>
        </w:rPr>
        <w:t xml:space="preserve">nez, R.B. </w:t>
      </w:r>
      <w:proofErr w:type="spellStart"/>
      <w:r w:rsidRPr="00FF5190">
        <w:rPr>
          <w:rFonts w:ascii="Palatino" w:hAnsi="Palatino" w:cs="Tms Rmn"/>
          <w:color w:val="000000"/>
        </w:rPr>
        <w:t>Llavori</w:t>
      </w:r>
      <w:proofErr w:type="spellEnd"/>
      <w:r w:rsidRPr="00FF5190">
        <w:rPr>
          <w:rFonts w:ascii="Palatino" w:hAnsi="Palatino" w:cs="Tms Rmn"/>
          <w:color w:val="000000"/>
        </w:rPr>
        <w:t xml:space="preserve">, M.J.A. Cabo, and T.B. Pedersen, "Integrating Data Warehouses with Web Data: A Survey," </w:t>
      </w:r>
      <w:r w:rsidRPr="00FF5190">
        <w:rPr>
          <w:rFonts w:ascii="Palatino" w:hAnsi="Palatino" w:cs="Tms Rmn"/>
          <w:i/>
          <w:iCs/>
          <w:color w:val="000000"/>
        </w:rPr>
        <w:t>IEEE Trans. Knowledge and Data Eng.</w:t>
      </w:r>
      <w:r w:rsidRPr="00FF5190">
        <w:rPr>
          <w:rFonts w:ascii="Palatino" w:hAnsi="Palatino" w:cs="Tms Rmn"/>
          <w:color w:val="000000"/>
        </w:rPr>
        <w:t>, preprint, 21 Dec. 2007, doi:10.1109/TKDE.2007.190746.</w:t>
      </w:r>
      <w:r>
        <w:rPr>
          <w:rFonts w:ascii="Palatino" w:hAnsi="Palatino" w:cs="Tms Rmn"/>
          <w:color w:val="000000"/>
        </w:rPr>
        <w:t>(</w:t>
      </w:r>
      <w:proofErr w:type="spellStart"/>
      <w:r>
        <w:rPr>
          <w:rFonts w:ascii="Palatino" w:hAnsi="Palatino" w:cs="Tms Rmn"/>
          <w:color w:val="000000"/>
        </w:rPr>
        <w:t>PrePrint</w:t>
      </w:r>
      <w:proofErr w:type="spellEnd"/>
      <w:r>
        <w:rPr>
          <w:rFonts w:ascii="Palatino" w:hAnsi="Palatino" w:cs="Tms Rmn"/>
          <w:color w:val="000000"/>
        </w:rPr>
        <w:t>)</w:t>
      </w:r>
    </w:p>
    <w:p w14:paraId="17DC7695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7FBDEC32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341B319A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124AA91B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55462136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7E74FB7E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68E0F9AC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19D720B7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6D0ECF2A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6C2E716C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4CC21D1E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4DE3DC7E" w14:textId="77777777"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14:paraId="0DA6CA46" w14:textId="77777777"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14:paraId="52AA9A19" w14:textId="77777777"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14:paraId="6D2F1791" w14:textId="5849D0EA"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16"/>
      <w:headerReference w:type="default" r:id="rId1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39488" w14:textId="77777777" w:rsidR="00ED3439" w:rsidRDefault="00ED3439">
      <w:r>
        <w:separator/>
      </w:r>
    </w:p>
  </w:endnote>
  <w:endnote w:type="continuationSeparator" w:id="0">
    <w:p w14:paraId="254C3A83" w14:textId="77777777" w:rsidR="00ED3439" w:rsidRDefault="00ED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F6479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6DB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BFF4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F68EB" w14:textId="77777777" w:rsidR="00ED3439" w:rsidRDefault="00ED3439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24C0A02D" w14:textId="77777777" w:rsidR="00ED3439" w:rsidRDefault="00ED34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F0112" w14:textId="77777777" w:rsidR="00E12B17" w:rsidRDefault="00ED3439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436F09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7DEBE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ED3439">
      <w:fldChar w:fldCharType="begin"/>
    </w:r>
    <w:r w:rsidR="00ED3439">
      <w:instrText>PAGE</w:instrText>
    </w:r>
    <w:r w:rsidR="00ED3439">
      <w:fldChar w:fldCharType="separate"/>
    </w:r>
    <w:r>
      <w:rPr>
        <w:noProof/>
      </w:rPr>
      <w:t>3</w:t>
    </w:r>
    <w:r w:rsidR="00ED343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17CB4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 xml:space="preserve">IEEE TRANSACTIONS ON journal </w:t>
    </w:r>
    <w:proofErr w:type="gramStart"/>
    <w:r>
      <w:t>name,  manuscript</w:t>
    </w:r>
    <w:proofErr w:type="gramEnd"/>
    <w:r>
      <w:t xml:space="preserve"> ID</w:t>
    </w: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ED3439">
      <w:fldChar w:fldCharType="begin"/>
    </w:r>
    <w:r w:rsidR="00ED3439">
      <w:instrText xml:space="preserve"> PAGE </w:instrText>
    </w:r>
    <w:r w:rsidR="00ED3439">
      <w:fldChar w:fldCharType="separate"/>
    </w:r>
    <w:r w:rsidR="00BE3AF0">
      <w:rPr>
        <w:noProof/>
      </w:rPr>
      <w:t>1</w:t>
    </w:r>
    <w:r w:rsidR="00ED3439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21EDC" w14:textId="77777777" w:rsidR="00E12B17" w:rsidRDefault="00ED3439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BE3AF0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journal </w:t>
    </w:r>
    <w:proofErr w:type="gramStart"/>
    <w:r w:rsidR="00E12B17">
      <w:t>name,  manuscript</w:t>
    </w:r>
    <w:proofErr w:type="gramEnd"/>
    <w:r w:rsidR="00E12B17">
      <w:t xml:space="preserve"> id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37C34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ED3439">
      <w:fldChar w:fldCharType="begin"/>
    </w:r>
    <w:r w:rsidR="00ED3439">
      <w:instrText>PAGE</w:instrText>
    </w:r>
    <w:r w:rsidR="00ED3439">
      <w:fldChar w:fldCharType="separate"/>
    </w:r>
    <w:r w:rsidR="006204A8">
      <w:rPr>
        <w:noProof/>
      </w:rPr>
      <w:t>3</w:t>
    </w:r>
    <w:r w:rsidR="00ED343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7A5B42B1"/>
    <w:multiLevelType w:val="hybridMultilevel"/>
    <w:tmpl w:val="62D2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239C"/>
    <w:rsid w:val="000022A2"/>
    <w:rsid w:val="00014424"/>
    <w:rsid w:val="00024980"/>
    <w:rsid w:val="000927A1"/>
    <w:rsid w:val="000B3446"/>
    <w:rsid w:val="000D0403"/>
    <w:rsid w:val="000F0B46"/>
    <w:rsid w:val="001275E4"/>
    <w:rsid w:val="0014637A"/>
    <w:rsid w:val="0015010E"/>
    <w:rsid w:val="00153CE4"/>
    <w:rsid w:val="001542E3"/>
    <w:rsid w:val="001624DC"/>
    <w:rsid w:val="00177B9E"/>
    <w:rsid w:val="001B491D"/>
    <w:rsid w:val="001C4F64"/>
    <w:rsid w:val="001E026A"/>
    <w:rsid w:val="0022002D"/>
    <w:rsid w:val="00252223"/>
    <w:rsid w:val="002522DF"/>
    <w:rsid w:val="00263DA0"/>
    <w:rsid w:val="0027695E"/>
    <w:rsid w:val="002D46B5"/>
    <w:rsid w:val="002D6728"/>
    <w:rsid w:val="002E5742"/>
    <w:rsid w:val="002E799D"/>
    <w:rsid w:val="002F1B45"/>
    <w:rsid w:val="00302BEA"/>
    <w:rsid w:val="0030305E"/>
    <w:rsid w:val="0032367A"/>
    <w:rsid w:val="003410C8"/>
    <w:rsid w:val="00372371"/>
    <w:rsid w:val="00381690"/>
    <w:rsid w:val="003933C3"/>
    <w:rsid w:val="003F14F3"/>
    <w:rsid w:val="00400A8F"/>
    <w:rsid w:val="00436F09"/>
    <w:rsid w:val="004557E2"/>
    <w:rsid w:val="004D13E9"/>
    <w:rsid w:val="004F22B4"/>
    <w:rsid w:val="00501B53"/>
    <w:rsid w:val="005348DB"/>
    <w:rsid w:val="00550316"/>
    <w:rsid w:val="0055304F"/>
    <w:rsid w:val="005B50E6"/>
    <w:rsid w:val="00600F8D"/>
    <w:rsid w:val="00602FD1"/>
    <w:rsid w:val="00603630"/>
    <w:rsid w:val="00616081"/>
    <w:rsid w:val="006204A8"/>
    <w:rsid w:val="00654067"/>
    <w:rsid w:val="00674253"/>
    <w:rsid w:val="00682707"/>
    <w:rsid w:val="00684089"/>
    <w:rsid w:val="0069250A"/>
    <w:rsid w:val="006B67E2"/>
    <w:rsid w:val="0071239C"/>
    <w:rsid w:val="007220EC"/>
    <w:rsid w:val="00722A34"/>
    <w:rsid w:val="0073587B"/>
    <w:rsid w:val="007376B7"/>
    <w:rsid w:val="0074172D"/>
    <w:rsid w:val="00753F24"/>
    <w:rsid w:val="00772BDD"/>
    <w:rsid w:val="007B1FC0"/>
    <w:rsid w:val="008203C6"/>
    <w:rsid w:val="00850C4C"/>
    <w:rsid w:val="0085335F"/>
    <w:rsid w:val="008724D1"/>
    <w:rsid w:val="00887762"/>
    <w:rsid w:val="008A2CEF"/>
    <w:rsid w:val="008A3ED3"/>
    <w:rsid w:val="008E5B21"/>
    <w:rsid w:val="008F5868"/>
    <w:rsid w:val="00916294"/>
    <w:rsid w:val="009215AA"/>
    <w:rsid w:val="00940AE3"/>
    <w:rsid w:val="009602F1"/>
    <w:rsid w:val="009848F6"/>
    <w:rsid w:val="009A5E71"/>
    <w:rsid w:val="009A6E96"/>
    <w:rsid w:val="009C28EB"/>
    <w:rsid w:val="009D38D2"/>
    <w:rsid w:val="009D6215"/>
    <w:rsid w:val="009F3454"/>
    <w:rsid w:val="00A211B7"/>
    <w:rsid w:val="00A31935"/>
    <w:rsid w:val="00A64EB7"/>
    <w:rsid w:val="00A661DE"/>
    <w:rsid w:val="00A76BBC"/>
    <w:rsid w:val="00A82422"/>
    <w:rsid w:val="00AB1832"/>
    <w:rsid w:val="00AB633F"/>
    <w:rsid w:val="00AB79AE"/>
    <w:rsid w:val="00AF36DA"/>
    <w:rsid w:val="00B116D3"/>
    <w:rsid w:val="00B23D4B"/>
    <w:rsid w:val="00B427D7"/>
    <w:rsid w:val="00B538EB"/>
    <w:rsid w:val="00B641CB"/>
    <w:rsid w:val="00B72A63"/>
    <w:rsid w:val="00B84A81"/>
    <w:rsid w:val="00B84D9F"/>
    <w:rsid w:val="00B92BD4"/>
    <w:rsid w:val="00BA78CE"/>
    <w:rsid w:val="00BB427F"/>
    <w:rsid w:val="00BE3AF0"/>
    <w:rsid w:val="00BF1673"/>
    <w:rsid w:val="00BF3245"/>
    <w:rsid w:val="00C263D0"/>
    <w:rsid w:val="00C316FE"/>
    <w:rsid w:val="00C50A05"/>
    <w:rsid w:val="00C961C7"/>
    <w:rsid w:val="00CA1E3E"/>
    <w:rsid w:val="00CA449C"/>
    <w:rsid w:val="00CE243D"/>
    <w:rsid w:val="00CE334F"/>
    <w:rsid w:val="00D41A4D"/>
    <w:rsid w:val="00D546C6"/>
    <w:rsid w:val="00D775B8"/>
    <w:rsid w:val="00D96813"/>
    <w:rsid w:val="00DB1C79"/>
    <w:rsid w:val="00DD3B3D"/>
    <w:rsid w:val="00DD4889"/>
    <w:rsid w:val="00DE2722"/>
    <w:rsid w:val="00DE7761"/>
    <w:rsid w:val="00E12B17"/>
    <w:rsid w:val="00E605FB"/>
    <w:rsid w:val="00EB0A25"/>
    <w:rsid w:val="00EC22DF"/>
    <w:rsid w:val="00ED3439"/>
    <w:rsid w:val="00EE62CB"/>
    <w:rsid w:val="00F00CFF"/>
    <w:rsid w:val="00F02DD6"/>
    <w:rsid w:val="00F12585"/>
    <w:rsid w:val="00F37F5F"/>
    <w:rsid w:val="00F620C2"/>
    <w:rsid w:val="00F86CFD"/>
    <w:rsid w:val="00F9358A"/>
    <w:rsid w:val="00F964F4"/>
    <w:rsid w:val="00FA038C"/>
    <w:rsid w:val="00FC45B3"/>
    <w:rsid w:val="00FE4084"/>
    <w:rsid w:val="00FF190E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B0F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character" w:styleId="Emphasis">
    <w:name w:val="Emphasis"/>
    <w:basedOn w:val="DefaultParagraphFont"/>
    <w:qFormat/>
    <w:rsid w:val="00B11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1.jpe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uthor@nrim.go.jp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06C47-B569-3E46-8FD0-D16DB30B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C:\Users\eespriu\AppData\Local\Temp\wze014\Trans_final_submission.dot</Template>
  <TotalTime>0</TotalTime>
  <Pages>2</Pages>
  <Words>1353</Words>
  <Characters>7718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9053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Tejas Khairnar (Student)</cp:lastModifiedBy>
  <cp:revision>2</cp:revision>
  <cp:lastPrinted>2003-04-30T17:12:00Z</cp:lastPrinted>
  <dcterms:created xsi:type="dcterms:W3CDTF">2016-11-17T09:18:00Z</dcterms:created>
  <dcterms:modified xsi:type="dcterms:W3CDTF">2016-11-17T09:18:00Z</dcterms:modified>
</cp:coreProperties>
</file>